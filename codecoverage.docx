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FA7" w:rsidRDefault="000673AF">
      <w:bookmarkStart w:id="0" w:name="_GoBack"/>
      <w:r>
        <w:rPr>
          <w:noProof/>
        </w:rPr>
        <w:drawing>
          <wp:inline distT="0" distB="0" distL="0" distR="0" wp14:anchorId="7F0D25BC" wp14:editId="62B1734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3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AF"/>
    <w:rsid w:val="000673AF"/>
    <w:rsid w:val="0010370E"/>
    <w:rsid w:val="005B3FA7"/>
    <w:rsid w:val="00D4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9081A-47CF-47B2-A6F6-E8638DE5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B937E63A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 C (TMNA)</dc:creator>
  <cp:keywords/>
  <dc:description/>
  <cp:lastModifiedBy>Vyshnavi C (TMNA)</cp:lastModifiedBy>
  <cp:revision>1</cp:revision>
  <dcterms:created xsi:type="dcterms:W3CDTF">2019-06-17T15:44:00Z</dcterms:created>
  <dcterms:modified xsi:type="dcterms:W3CDTF">2019-06-17T15:46:00Z</dcterms:modified>
</cp:coreProperties>
</file>